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6668801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11590" w:type="dxa"/>
            <w:tblLook w:val="04A0" w:firstRow="1" w:lastRow="0" w:firstColumn="1" w:lastColumn="0" w:noHBand="0" w:noVBand="1"/>
          </w:tblPr>
          <w:tblGrid>
            <w:gridCol w:w="1440"/>
            <w:gridCol w:w="10150"/>
          </w:tblGrid>
          <w:tr w:rsidR="002048E6" w:rsidTr="003A6EB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048E6" w:rsidRDefault="002048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  <w:lang w:val="pt-BR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015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048E6" w:rsidRPr="003A6EB9" w:rsidRDefault="003A6EB9" w:rsidP="0000638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pt-B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pt-BR"/>
                      </w:rPr>
                      <w:t xml:space="preserve">Projeto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pt-BR"/>
                      </w:rPr>
                      <w:t>coclusão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pt-BR"/>
                      </w:rPr>
                      <w:t xml:space="preserve"> de curso</w:t>
                    </w:r>
                    <w:r w:rsidR="00006381" w:rsidRPr="003A6EB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pt-BR"/>
                      </w:rPr>
                      <w:t>!</w:t>
                    </w:r>
                  </w:p>
                </w:tc>
              </w:sdtContent>
            </w:sdt>
          </w:tr>
          <w:tr w:rsidR="002048E6" w:rsidTr="003A6EB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048E6" w:rsidRPr="00897F04" w:rsidRDefault="002048E6">
                <w:pPr>
                  <w:rPr>
                    <w:sz w:val="28"/>
                  </w:rPr>
                </w:pPr>
              </w:p>
            </w:tc>
            <w:tc>
              <w:tcPr>
                <w:tcW w:w="1015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  <w:sz w:val="32"/>
                    <w:lang w:val="pt-BR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2048E6" w:rsidRPr="003D7016" w:rsidRDefault="005A2022">
                    <w:pPr>
                      <w:pStyle w:val="SemEspaamento"/>
                      <w:rPr>
                        <w:color w:val="000000" w:themeColor="text1"/>
                        <w:sz w:val="32"/>
                        <w:lang w:val="pt-BR"/>
                      </w:rPr>
                    </w:pPr>
                    <w:r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Declaração</w:t>
                    </w:r>
                    <w:r w:rsidR="00CC1DD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de Visão</w:t>
                    </w:r>
                    <w:r w:rsidR="0033758E" w:rsidRP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 do Projeto 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“</w:t>
                    </w:r>
                    <w:r w:rsidR="00410A29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 xml:space="preserve">Sistema </w:t>
                    </w:r>
                    <w:r w:rsidR="00000320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Gota De Esperança</w:t>
                    </w:r>
                    <w:r w:rsidR="0033758E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”</w:t>
                    </w:r>
                  </w:p>
                </w:sdtContent>
              </w:sdt>
              <w:p w:rsidR="002048E6" w:rsidRPr="00897F04" w:rsidRDefault="002048E6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</w:p>
              <w:sdt>
                <w:sdtPr>
                  <w:rPr>
                    <w:color w:val="76923C" w:themeColor="accent3" w:themeShade="BF"/>
                    <w:sz w:val="28"/>
                    <w:lang w:val="pt-BR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048E6" w:rsidRPr="00897F04" w:rsidRDefault="00261295">
                    <w:pPr>
                      <w:pStyle w:val="SemEspaamento"/>
                      <w:rPr>
                        <w:color w:val="76923C" w:themeColor="accent3" w:themeShade="BF"/>
                        <w:sz w:val="28"/>
                        <w:lang w:val="pt-BR"/>
                      </w:rPr>
                    </w:pPr>
                    <w:r>
                      <w:rPr>
                        <w:color w:val="76923C" w:themeColor="accent3" w:themeShade="BF"/>
                        <w:sz w:val="28"/>
                        <w:lang w:val="pt-BR"/>
                      </w:rPr>
                      <w:t>Administrador</w:t>
                    </w:r>
                  </w:p>
                </w:sdtContent>
              </w:sdt>
              <w:p w:rsidR="002048E6" w:rsidRPr="00897F04" w:rsidRDefault="00FE6210">
                <w:pPr>
                  <w:pStyle w:val="SemEspaamento"/>
                  <w:rPr>
                    <w:color w:val="76923C" w:themeColor="accent3" w:themeShade="BF"/>
                    <w:sz w:val="28"/>
                    <w:lang w:val="pt-BR"/>
                  </w:rPr>
                </w:pPr>
                <w:r>
                  <w:rPr>
                    <w:noProof/>
                    <w:color w:val="76923C" w:themeColor="accent3" w:themeShade="BF"/>
                    <w:sz w:val="28"/>
                    <w:lang w:val="pt-BR" w:eastAsia="pt-BR"/>
                  </w:rPr>
                  <mc:AlternateContent>
                    <mc:Choice Requires="wpg">
                      <w:drawing>
                        <wp:anchor distT="0" distB="0" distL="114300" distR="114300" simplePos="0" relativeHeight="251659264" behindDoc="0" locked="0" layoutInCell="1" allowOverlap="1">
                          <wp:simplePos x="0" y="0"/>
                          <wp:positionH relativeFrom="column">
                            <wp:posOffset>790575</wp:posOffset>
                          </wp:positionH>
                          <wp:positionV relativeFrom="paragraph">
                            <wp:posOffset>746760</wp:posOffset>
                          </wp:positionV>
                          <wp:extent cx="3743325" cy="5457825"/>
                          <wp:effectExtent l="0" t="0" r="9525" b="9525"/>
                          <wp:wrapNone/>
                          <wp:docPr id="3" name="Grupo 3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3743325" cy="5457825"/>
                                    <a:chOff x="0" y="0"/>
                                    <a:chExt cx="3743325" cy="545782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3325" cy="545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2" name="Imagem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485900" y="3105150"/>
                                      <a:ext cx="790575" cy="77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wg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group id="Grupo 3" o:spid="_x0000_s1026" style="position:absolute;margin-left:62.25pt;margin-top:58.8pt;width:294.75pt;height:429.75pt;z-index:251659264" coordsize="37433,54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magem 1" o:spid="_x0000_s1027" type="#_x0000_t75" style="position:absolute;width:37433;height:54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wL4nAAAAA2gAAAA8AAABkcnMvZG93bnJldi54bWxET01rAjEQvQv9D2GE3jSrB6mrUYptsWA9&#10;uO6lt2EzTZZuJssm6vrvjSB4Gh7vc5br3jXiTF2oPSuYjDMQxJXXNRsF5fFr9AYiRGSNjWdScKUA&#10;69XLYIm59hc+0LmIRqQQDjkqsDG2uZShsuQwjH1LnLg/3zmMCXZG6g4vKdw1cpplM+mw5tRgsaWN&#10;peq/ODkFuqlwW5efu910Yz/MTzk//Zq9Uq/D/n0BIlIfn+KH+1un+XB/5X7l6g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7AvicAAAADaAAAADwAAAAAAAAAAAAAAAACfAgAA&#10;ZHJzL2Rvd25yZXYueG1sUEsFBgAAAAAEAAQA9wAAAIwDAAAAAA==&#10;">
                            <v:imagedata r:id="rId12" o:title=""/>
                            <v:path arrowok="t"/>
                          </v:shape>
                          <v:shape id="Imagem 2" o:spid="_x0000_s1028" type="#_x0000_t75" style="position:absolute;left:14859;top:31051;width:7905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1zyfCAAAA2gAAAA8AAABkcnMvZG93bnJldi54bWxEj0Frg0AUhO+F/IflBXqra7SUYrNKCEko&#10;vcUE6vHhvqjUfSvuRu2/7xYKPQ4z8w2zLRbTi4lG11lWsIliEMS11R03Cq6X49MrCOeRNfaWScE3&#10;OSjy1cMWM21nPtNU+kYECLsMFbTeD5mUrm7JoIvsQBy8mx0N+iDHRuoR5wA3vUzi+EUa7DgstDjQ&#10;vqX6q7wbBcbfkvR5Pjenj/IwnFxayU9dKfW4XnZvIDwt/j/8137XChL4vRJugMx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Nc8nwgAAANoAAAAPAAAAAAAAAAAAAAAAAJ8C&#10;AABkcnMvZG93bnJldi54bWxQSwUGAAAAAAQABAD3AAAAjgMAAAAA&#10;">
                            <v:imagedata r:id="rId13" o:title=""/>
                            <v:path arrowok="t"/>
                          </v:shape>
                        </v:group>
                      </w:pict>
                    </mc:Fallback>
                  </mc:AlternateContent>
                </w:r>
              </w:p>
            </w:tc>
          </w:tr>
        </w:tbl>
        <w:p w:rsidR="002048E6" w:rsidRDefault="002048E6"/>
        <w:p w:rsidR="002048E6" w:rsidRDefault="002048E6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897F04" w:rsidRDefault="00897F04"/>
        <w:p w:rsidR="002048E6" w:rsidRDefault="002048E6"/>
        <w:tbl>
          <w:tblPr>
            <w:tblpPr w:leftFromText="187" w:rightFromText="187" w:vertAnchor="page" w:horzAnchor="margin" w:tblpXSpec="center" w:tblpY="15502"/>
            <w:tblW w:w="5276" w:type="pct"/>
            <w:tblLook w:val="04A0" w:firstRow="1" w:lastRow="0" w:firstColumn="1" w:lastColumn="0" w:noHBand="0" w:noVBand="1"/>
          </w:tblPr>
          <w:tblGrid>
            <w:gridCol w:w="9544"/>
          </w:tblGrid>
          <w:tr w:rsidR="00000320" w:rsidTr="00000320">
            <w:trPr>
              <w:trHeight w:val="751"/>
            </w:trPr>
            <w:tc>
              <w:tcPr>
                <w:tcW w:w="0" w:type="auto"/>
              </w:tcPr>
              <w:p w:rsidR="00000320" w:rsidRPr="00006381" w:rsidRDefault="00000320" w:rsidP="00000320">
                <w:pPr>
                  <w:pStyle w:val="SemEspaamento"/>
                  <w:ind w:right="-136"/>
                  <w:rPr>
                    <w:b/>
                    <w:bCs/>
                    <w:caps/>
                    <w:sz w:val="28"/>
                    <w:szCs w:val="28"/>
                    <w:lang w:val="pt-BR"/>
                  </w:rPr>
                </w:pPr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[</w:t>
                </w:r>
                <w:sdt>
                  <w:sdtPr>
                    <w:rPr>
                      <w:b/>
                      <w:color w:val="000000" w:themeColor="text1"/>
                      <w:sz w:val="32"/>
                      <w:lang w:val="pt-BR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000320">
                      <w:rPr>
                        <w:b/>
                        <w:color w:val="000000" w:themeColor="text1"/>
                        <w:sz w:val="32"/>
                        <w:lang w:val="pt-BR"/>
                      </w:rPr>
                      <w:t>Sistema Gota De Esperança</w:t>
                    </w:r>
                  </w:sdtContent>
                </w:sdt>
                <w:r w:rsidRPr="00006381">
                  <w:rPr>
                    <w:b/>
                    <w:bCs/>
                    <w:caps/>
                    <w:color w:val="76923C" w:themeColor="accent3" w:themeShade="BF"/>
                    <w:sz w:val="28"/>
                    <w:szCs w:val="28"/>
                    <w:lang w:val="pt-BR"/>
                  </w:rPr>
                  <w:t>]</w:t>
                </w:r>
              </w:p>
            </w:tc>
          </w:tr>
          <w:tr w:rsidR="00000320" w:rsidTr="00000320">
            <w:trPr>
              <w:trHeight w:val="601"/>
            </w:trPr>
            <w:tc>
              <w:tcPr>
                <w:tcW w:w="0" w:type="auto"/>
              </w:tcPr>
              <w:p w:rsidR="00000320" w:rsidRPr="002048E6" w:rsidRDefault="00000320" w:rsidP="00000320">
                <w:pPr>
                  <w:pStyle w:val="SemEspaamento"/>
                  <w:rPr>
                    <w:color w:val="808080" w:themeColor="background1" w:themeShade="80"/>
                    <w:lang w:val="pt-BR"/>
                  </w:rPr>
                </w:pPr>
              </w:p>
            </w:tc>
          </w:tr>
        </w:tbl>
        <w:p w:rsidR="002048E6" w:rsidRDefault="00000320">
          <w:pPr>
            <w:spacing w:after="200" w:line="276" w:lineRule="auto"/>
            <w:rPr>
              <w:b/>
              <w:bCs/>
            </w:rPr>
          </w:pPr>
          <w:r>
            <w:t xml:space="preserve"> </w:t>
          </w:r>
          <w:r w:rsidR="002048E6">
            <w:br w:type="page"/>
          </w:r>
        </w:p>
      </w:sdtContent>
    </w:sdt>
    <w:p w:rsidR="00340D0A" w:rsidRDefault="00340D0A" w:rsidP="00340D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E11BD0">
        <w:rPr>
          <w:color w:val="0070C0"/>
          <w:sz w:val="36"/>
        </w:rPr>
        <w:lastRenderedPageBreak/>
        <w:t>Título</w:t>
      </w:r>
    </w:p>
    <w:p w:rsidR="00340D0A" w:rsidRPr="00E11BD0" w:rsidRDefault="00340D0A" w:rsidP="00340D0A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340D0A" w:rsidRDefault="00340D0A" w:rsidP="00340D0A">
      <w:pPr>
        <w:tabs>
          <w:tab w:val="left" w:pos="0"/>
          <w:tab w:val="left" w:pos="360"/>
        </w:tabs>
        <w:rPr>
          <w:sz w:val="24"/>
        </w:rPr>
      </w:pPr>
      <w:r>
        <w:rPr>
          <w:sz w:val="24"/>
        </w:rPr>
        <w:t>Sistema Gota De Esperança</w:t>
      </w: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E11BD0">
        <w:rPr>
          <w:color w:val="0070C0"/>
          <w:sz w:val="36"/>
        </w:rPr>
        <w:t>Objetivo</w:t>
      </w:r>
    </w:p>
    <w:p w:rsidR="00340D0A" w:rsidRPr="00E11BD0" w:rsidRDefault="00340D0A" w:rsidP="00340D0A">
      <w:pPr>
        <w:pStyle w:val="PargrafodaLista"/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p w:rsidR="00340D0A" w:rsidRDefault="00340D0A" w:rsidP="00340D0A">
      <w:pPr>
        <w:rPr>
          <w:sz w:val="24"/>
        </w:rPr>
      </w:pPr>
      <w:r>
        <w:t>Construir um sistema web responsivo e de fácil acesso, que auxilie na busca e monitoramento por doadores e receptores de sangue.</w:t>
      </w: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6E270A">
        <w:rPr>
          <w:color w:val="0070C0"/>
          <w:sz w:val="36"/>
        </w:rPr>
        <w:t>Justificativa</w:t>
      </w:r>
    </w:p>
    <w:p w:rsidR="00340D0A" w:rsidRPr="00800098" w:rsidRDefault="00340D0A" w:rsidP="00340D0A">
      <w:pPr>
        <w:pStyle w:val="PargrafodaLista"/>
        <w:jc w:val="both"/>
      </w:pPr>
    </w:p>
    <w:p w:rsidR="00340D0A" w:rsidRPr="00800098" w:rsidRDefault="00340D0A" w:rsidP="00340D0A">
      <w:pPr>
        <w:pStyle w:val="PargrafodaLista"/>
        <w:jc w:val="both"/>
      </w:pPr>
      <w:r w:rsidRPr="00800098">
        <w:t xml:space="preserve">Decidimos desenvolver ó Gota de Esperança, após tomarmos ciência da seguinte pesquisa: que 1,6 % da população brasileira </w:t>
      </w:r>
      <w:r w:rsidRPr="00800098">
        <w:rPr>
          <w:rFonts w:asciiTheme="minorHAnsi" w:hAnsiTheme="minorHAnsi" w:cs="Arial"/>
          <w:color w:val="222222"/>
          <w:shd w:val="clear" w:color="auto" w:fill="FFFFFF"/>
        </w:rPr>
        <w:t>(208,5 milhões de habitantes, em 1º de julho de 2018 - estimativa </w:t>
      </w:r>
      <w:r w:rsidRPr="00800098">
        <w:rPr>
          <w:rFonts w:asciiTheme="minorHAnsi" w:hAnsiTheme="minorHAnsi" w:cs="Arial"/>
          <w:bCs/>
          <w:color w:val="222222"/>
          <w:shd w:val="clear" w:color="auto" w:fill="FFFFFF"/>
        </w:rPr>
        <w:t>IBGE</w:t>
      </w:r>
      <w:r w:rsidRPr="00800098">
        <w:rPr>
          <w:rFonts w:asciiTheme="minorHAnsi" w:hAnsiTheme="minorHAnsi" w:cs="Arial"/>
          <w:color w:val="222222"/>
          <w:shd w:val="clear" w:color="auto" w:fill="FFFFFF"/>
        </w:rPr>
        <w:t>)</w:t>
      </w:r>
      <w:r w:rsidRPr="00800098">
        <w:t xml:space="preserve"> é </w:t>
      </w:r>
      <w:proofErr w:type="gramStart"/>
      <w:r w:rsidRPr="00800098">
        <w:t>doadora de sangue</w:t>
      </w:r>
      <w:proofErr w:type="gramEnd"/>
      <w:r w:rsidRPr="00800098">
        <w:t>,</w:t>
      </w:r>
      <w:r w:rsidRPr="0080009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00098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800098">
        <w:t xml:space="preserve">o que significa um índice de 16 doadores para cada grupo de mil habitantes, segundo o </w:t>
      </w:r>
      <w:r w:rsidRPr="00800098">
        <w:rPr>
          <w:color w:val="000000" w:themeColor="text1"/>
        </w:rPr>
        <w:t xml:space="preserve">Ministério da saúde em 2018 . </w:t>
      </w:r>
    </w:p>
    <w:p w:rsidR="00340D0A" w:rsidRPr="00800098" w:rsidRDefault="00340D0A" w:rsidP="00340D0A">
      <w:pPr>
        <w:pStyle w:val="PargrafodaLista"/>
        <w:jc w:val="both"/>
      </w:pPr>
      <w:r w:rsidRPr="00800098">
        <w:t>Para diminuir esse índice gritante, o sistema irá auxilia de forma simplificada na busca de receptores de sangue, plaquetas e medula óssea, dessa forma poderá beneficiar mais de um paciente com apenas uma unidade coletada.</w:t>
      </w:r>
    </w:p>
    <w:p w:rsidR="00340D0A" w:rsidRDefault="00340D0A" w:rsidP="00340D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 w:rsidRPr="00E11BD0">
        <w:rPr>
          <w:color w:val="0070C0"/>
          <w:sz w:val="36"/>
        </w:rPr>
        <w:t>Descrição Geral</w:t>
      </w:r>
    </w:p>
    <w:p w:rsidR="00340D0A" w:rsidRPr="00800098" w:rsidRDefault="00340D0A" w:rsidP="00340D0A">
      <w:pPr>
        <w:pStyle w:val="PargrafodaLista"/>
        <w:tabs>
          <w:tab w:val="left" w:pos="0"/>
          <w:tab w:val="left" w:pos="360"/>
        </w:tabs>
        <w:jc w:val="both"/>
        <w:rPr>
          <w:color w:val="0070C0"/>
        </w:rPr>
      </w:pPr>
    </w:p>
    <w:p w:rsidR="00340D0A" w:rsidRPr="00800098" w:rsidRDefault="00340D0A" w:rsidP="00340D0A">
      <w:r w:rsidRPr="00800098">
        <w:t>O sistema é de fácil acesso, proporcionando uma navegação simples na sua tela de home. Terá as seguintes opções:</w:t>
      </w:r>
    </w:p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 xml:space="preserve"> Solicitar </w:t>
      </w:r>
      <w:proofErr w:type="gramStart"/>
      <w:r w:rsidRPr="00800098">
        <w:t>Doação</w:t>
      </w:r>
      <w:r>
        <w:t xml:space="preserve"> </w:t>
      </w:r>
      <w:r w:rsidRPr="00800098">
        <w:t>:</w:t>
      </w:r>
      <w:proofErr w:type="gramEnd"/>
      <w:r w:rsidRPr="00800098">
        <w:t xml:space="preserve"> Fazendo um breve cadastro com as seguintes informações: nome, idade, telefone, tipo sanguíneo e fator RH, o nome e endereço do hospital que se encontra e justificativa da solicitação.</w:t>
      </w:r>
    </w:p>
    <w:p w:rsidR="00340D0A" w:rsidRPr="00800098" w:rsidRDefault="00340D0A" w:rsidP="00340D0A">
      <w:pPr>
        <w:pStyle w:val="PargrafodaLista"/>
      </w:pPr>
    </w:p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>Ultimas solicitações que foram feitas.</w:t>
      </w:r>
    </w:p>
    <w:p w:rsidR="00340D0A" w:rsidRPr="00800098" w:rsidRDefault="00340D0A" w:rsidP="00340D0A">
      <w:pPr>
        <w:pStyle w:val="PargrafodaLista"/>
      </w:pPr>
    </w:p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>Locais de doação, nome, endereço, fone.</w:t>
      </w:r>
    </w:p>
    <w:p w:rsidR="00340D0A" w:rsidRPr="00800098" w:rsidRDefault="00340D0A" w:rsidP="00340D0A"/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 xml:space="preserve">Quem </w:t>
      </w:r>
      <w:proofErr w:type="gramStart"/>
      <w:r w:rsidRPr="00800098">
        <w:t>somos,</w:t>
      </w:r>
      <w:proofErr w:type="gramEnd"/>
      <w:r w:rsidRPr="00800098">
        <w:t xml:space="preserve"> missão, visão e valor, um pouco da historia de como surgiu.</w:t>
      </w:r>
    </w:p>
    <w:p w:rsidR="00340D0A" w:rsidRPr="00800098" w:rsidRDefault="00340D0A" w:rsidP="00340D0A">
      <w:pPr>
        <w:pStyle w:val="PargrafodaLista"/>
      </w:pPr>
    </w:p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>Frases do dia (motivacionais).</w:t>
      </w:r>
    </w:p>
    <w:p w:rsidR="00340D0A" w:rsidRPr="00800098" w:rsidRDefault="00340D0A" w:rsidP="00340D0A">
      <w:pPr>
        <w:pStyle w:val="PargrafodaLista"/>
      </w:pPr>
    </w:p>
    <w:p w:rsidR="00340D0A" w:rsidRPr="00800098" w:rsidRDefault="00340D0A" w:rsidP="00340D0A">
      <w:pPr>
        <w:pStyle w:val="PargrafodaLista"/>
        <w:numPr>
          <w:ilvl w:val="0"/>
          <w:numId w:val="36"/>
        </w:numPr>
      </w:pPr>
      <w:r w:rsidRPr="00800098">
        <w:t xml:space="preserve">Dicas de saúde. </w:t>
      </w: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2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Equipe</w:t>
      </w:r>
    </w:p>
    <w:p w:rsidR="00340D0A" w:rsidRPr="00A36228" w:rsidRDefault="00340D0A" w:rsidP="00340D0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340D0A" w:rsidTr="00C10316">
        <w:tc>
          <w:tcPr>
            <w:tcW w:w="4484" w:type="dxa"/>
          </w:tcPr>
          <w:p w:rsidR="00340D0A" w:rsidRDefault="00340D0A" w:rsidP="00C10316">
            <w:pPr>
              <w:tabs>
                <w:tab w:val="left" w:pos="0"/>
                <w:tab w:val="left" w:pos="360"/>
              </w:tabs>
              <w:rPr>
                <w:color w:val="0070C0"/>
                <w:sz w:val="36"/>
              </w:rPr>
            </w:pPr>
            <w:r>
              <w:rPr>
                <w:color w:val="0070C0"/>
                <w:sz w:val="36"/>
              </w:rPr>
              <w:t>Nome</w:t>
            </w:r>
          </w:p>
        </w:tc>
        <w:tc>
          <w:tcPr>
            <w:tcW w:w="4485" w:type="dxa"/>
          </w:tcPr>
          <w:p w:rsidR="00340D0A" w:rsidRDefault="00340D0A" w:rsidP="00C10316">
            <w:pPr>
              <w:tabs>
                <w:tab w:val="left" w:pos="0"/>
                <w:tab w:val="left" w:pos="360"/>
              </w:tabs>
              <w:rPr>
                <w:color w:val="0070C0"/>
                <w:sz w:val="36"/>
              </w:rPr>
            </w:pPr>
            <w:r>
              <w:rPr>
                <w:color w:val="0070C0"/>
                <w:sz w:val="36"/>
              </w:rPr>
              <w:t>Papel</w:t>
            </w:r>
          </w:p>
        </w:tc>
      </w:tr>
      <w:tr w:rsidR="00340D0A" w:rsidTr="00C10316">
        <w:trPr>
          <w:trHeight w:val="632"/>
        </w:trPr>
        <w:tc>
          <w:tcPr>
            <w:tcW w:w="4484" w:type="dxa"/>
          </w:tcPr>
          <w:p w:rsidR="00340D0A" w:rsidRPr="003A6EB9" w:rsidRDefault="00340D0A" w:rsidP="00C10316">
            <w:pPr>
              <w:tabs>
                <w:tab w:val="left" w:pos="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Cicero</w:t>
            </w:r>
          </w:p>
        </w:tc>
        <w:tc>
          <w:tcPr>
            <w:tcW w:w="4485" w:type="dxa"/>
          </w:tcPr>
          <w:p w:rsidR="00340D0A" w:rsidRPr="007E3043" w:rsidRDefault="00340D0A" w:rsidP="00C10316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E3043">
              <w:rPr>
                <w:color w:val="000000" w:themeColor="text1"/>
                <w:sz w:val="24"/>
                <w:szCs w:val="24"/>
              </w:rPr>
              <w:t>Scrum</w:t>
            </w:r>
            <w:proofErr w:type="spellEnd"/>
            <w:r w:rsidRPr="007E3043">
              <w:rPr>
                <w:color w:val="000000" w:themeColor="text1"/>
                <w:sz w:val="24"/>
                <w:szCs w:val="24"/>
              </w:rPr>
              <w:t xml:space="preserve"> máster.</w:t>
            </w:r>
          </w:p>
          <w:p w:rsidR="00340D0A" w:rsidRPr="003A6EB9" w:rsidRDefault="00340D0A" w:rsidP="00C10316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color w:val="000000" w:themeColor="text1"/>
                <w:sz w:val="24"/>
                <w:szCs w:val="24"/>
              </w:rPr>
            </w:pPr>
            <w:r w:rsidRPr="007E3043">
              <w:rPr>
                <w:color w:val="000000" w:themeColor="text1"/>
                <w:sz w:val="24"/>
                <w:szCs w:val="24"/>
              </w:rPr>
              <w:t>Dono do Produto.</w:t>
            </w:r>
          </w:p>
        </w:tc>
      </w:tr>
      <w:tr w:rsidR="00340D0A" w:rsidTr="00C10316">
        <w:tc>
          <w:tcPr>
            <w:tcW w:w="4484" w:type="dxa"/>
          </w:tcPr>
          <w:p w:rsidR="00340D0A" w:rsidRDefault="00340D0A" w:rsidP="00C10316">
            <w:pPr>
              <w:tabs>
                <w:tab w:val="left" w:pos="0"/>
                <w:tab w:val="left" w:pos="360"/>
              </w:tabs>
              <w:rPr>
                <w:color w:val="0070C0"/>
                <w:sz w:val="36"/>
              </w:rPr>
            </w:pPr>
            <w:r>
              <w:rPr>
                <w:color w:val="000000" w:themeColor="text1"/>
                <w:sz w:val="24"/>
                <w:szCs w:val="24"/>
              </w:rPr>
              <w:t>Rafael Cabral</w:t>
            </w:r>
          </w:p>
        </w:tc>
        <w:tc>
          <w:tcPr>
            <w:tcW w:w="4485" w:type="dxa"/>
          </w:tcPr>
          <w:p w:rsidR="00340D0A" w:rsidRPr="00FA6C74" w:rsidRDefault="00340D0A" w:rsidP="00C10316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color w:val="000000" w:themeColor="text1"/>
                <w:sz w:val="24"/>
                <w:szCs w:val="24"/>
              </w:rPr>
            </w:pPr>
            <w:r w:rsidRPr="00FA6C74">
              <w:rPr>
                <w:color w:val="000000" w:themeColor="text1"/>
                <w:sz w:val="24"/>
                <w:szCs w:val="24"/>
              </w:rPr>
              <w:t>Programador</w:t>
            </w:r>
          </w:p>
          <w:p w:rsidR="00340D0A" w:rsidRPr="00FA6C74" w:rsidRDefault="00340D0A" w:rsidP="00C10316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color w:val="000000" w:themeColor="text1"/>
                <w:sz w:val="24"/>
                <w:szCs w:val="24"/>
              </w:rPr>
            </w:pPr>
            <w:r w:rsidRPr="00FA6C74">
              <w:rPr>
                <w:color w:val="000000" w:themeColor="text1"/>
                <w:sz w:val="24"/>
                <w:szCs w:val="24"/>
              </w:rPr>
              <w:t>Designer</w:t>
            </w:r>
          </w:p>
        </w:tc>
      </w:tr>
    </w:tbl>
    <w:p w:rsidR="00497B96" w:rsidRDefault="00497B96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  <w:bookmarkStart w:id="0" w:name="_GoBack"/>
      <w:bookmarkEnd w:id="0"/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p w:rsidR="00340D0A" w:rsidRPr="00BC31CB" w:rsidRDefault="00340D0A" w:rsidP="00340D0A">
      <w:pPr>
        <w:tabs>
          <w:tab w:val="left" w:pos="0"/>
          <w:tab w:val="left" w:pos="360"/>
        </w:tabs>
        <w:ind w:left="360"/>
        <w:jc w:val="both"/>
        <w:rPr>
          <w:color w:val="0070C0"/>
          <w:sz w:val="36"/>
        </w:rPr>
      </w:pPr>
      <w:r>
        <w:rPr>
          <w:color w:val="0070C0"/>
          <w:sz w:val="36"/>
        </w:rPr>
        <w:lastRenderedPageBreak/>
        <w:t xml:space="preserve">6. </w:t>
      </w:r>
      <w:r w:rsidRPr="00BC31CB">
        <w:rPr>
          <w:color w:val="0070C0"/>
          <w:sz w:val="36"/>
        </w:rPr>
        <w:t>Partes Interessadas</w:t>
      </w:r>
    </w:p>
    <w:p w:rsidR="00340D0A" w:rsidRPr="00A36228" w:rsidRDefault="00340D0A" w:rsidP="00340D0A">
      <w:pPr>
        <w:tabs>
          <w:tab w:val="left" w:pos="0"/>
          <w:tab w:val="left" w:pos="360"/>
        </w:tabs>
        <w:jc w:val="both"/>
        <w:rPr>
          <w:color w:val="0070C0"/>
          <w:sz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340D0A" w:rsidRPr="005E01C5" w:rsidTr="00C10316">
        <w:tc>
          <w:tcPr>
            <w:tcW w:w="4484" w:type="dxa"/>
          </w:tcPr>
          <w:p w:rsidR="00340D0A" w:rsidRPr="005E01C5" w:rsidRDefault="00340D0A" w:rsidP="00C10316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Nome</w:t>
            </w:r>
          </w:p>
        </w:tc>
        <w:tc>
          <w:tcPr>
            <w:tcW w:w="4485" w:type="dxa"/>
          </w:tcPr>
          <w:p w:rsidR="00340D0A" w:rsidRPr="005E01C5" w:rsidRDefault="00340D0A" w:rsidP="00C10316">
            <w:pPr>
              <w:tabs>
                <w:tab w:val="left" w:pos="0"/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Descrição</w:t>
            </w:r>
          </w:p>
        </w:tc>
      </w:tr>
      <w:tr w:rsidR="00340D0A" w:rsidRPr="005E01C5" w:rsidTr="00C10316">
        <w:tc>
          <w:tcPr>
            <w:tcW w:w="4484" w:type="dxa"/>
          </w:tcPr>
          <w:p w:rsidR="00340D0A" w:rsidRPr="005E01C5" w:rsidRDefault="00340D0A" w:rsidP="00C10316">
            <w:p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Sociedade</w:t>
            </w:r>
          </w:p>
        </w:tc>
        <w:tc>
          <w:tcPr>
            <w:tcW w:w="4485" w:type="dxa"/>
          </w:tcPr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Utilizará o sistema, solicitando Doação.</w:t>
            </w:r>
          </w:p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O sistema irá</w:t>
            </w:r>
            <w:proofErr w:type="gramStart"/>
            <w:r w:rsidRPr="005E01C5">
              <w:rPr>
                <w:sz w:val="22"/>
                <w:szCs w:val="22"/>
              </w:rPr>
              <w:t xml:space="preserve">  </w:t>
            </w:r>
            <w:proofErr w:type="gramEnd"/>
            <w:r w:rsidRPr="005E01C5">
              <w:rPr>
                <w:sz w:val="22"/>
                <w:szCs w:val="22"/>
              </w:rPr>
              <w:t>possibilitar o aumento de doadores para a solicitação.</w:t>
            </w:r>
          </w:p>
        </w:tc>
      </w:tr>
      <w:tr w:rsidR="00340D0A" w:rsidRPr="005E01C5" w:rsidTr="00C10316">
        <w:tc>
          <w:tcPr>
            <w:tcW w:w="4484" w:type="dxa"/>
          </w:tcPr>
          <w:p w:rsidR="00340D0A" w:rsidRPr="005E01C5" w:rsidRDefault="00340D0A" w:rsidP="00C10316">
            <w:p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 xml:space="preserve">Hemocentros/ </w:t>
            </w:r>
            <w:proofErr w:type="spellStart"/>
            <w:r w:rsidRPr="005E01C5">
              <w:rPr>
                <w:sz w:val="22"/>
                <w:szCs w:val="22"/>
              </w:rPr>
              <w:t>Hemonúcleos</w:t>
            </w:r>
            <w:proofErr w:type="spellEnd"/>
          </w:p>
        </w:tc>
        <w:tc>
          <w:tcPr>
            <w:tcW w:w="4485" w:type="dxa"/>
          </w:tcPr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Terão aumento em sua demanda, pois farão a coleta e distribuição do material no respectivo hospital, onde encontrasse o solicitante da doação.</w:t>
            </w:r>
          </w:p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Poderá gerar como consequência reserva nos hemocentros/</w:t>
            </w:r>
            <w:proofErr w:type="spellStart"/>
            <w:r w:rsidRPr="005E01C5">
              <w:rPr>
                <w:sz w:val="22"/>
                <w:szCs w:val="22"/>
              </w:rPr>
              <w:t>hemonucleos</w:t>
            </w:r>
            <w:proofErr w:type="spellEnd"/>
            <w:r w:rsidRPr="005E01C5">
              <w:rPr>
                <w:sz w:val="22"/>
                <w:szCs w:val="22"/>
              </w:rPr>
              <w:t xml:space="preserve">, se á demanda coletada for maior do que a solicitada. </w:t>
            </w:r>
          </w:p>
        </w:tc>
      </w:tr>
      <w:tr w:rsidR="00340D0A" w:rsidRPr="005E01C5" w:rsidTr="00C10316">
        <w:tc>
          <w:tcPr>
            <w:tcW w:w="4484" w:type="dxa"/>
          </w:tcPr>
          <w:p w:rsidR="00340D0A" w:rsidRPr="005E01C5" w:rsidRDefault="00340D0A" w:rsidP="00C10316">
            <w:p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Equipe do projeto</w:t>
            </w:r>
          </w:p>
        </w:tc>
        <w:tc>
          <w:tcPr>
            <w:tcW w:w="4485" w:type="dxa"/>
          </w:tcPr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Pré-requisito para conclusão do curso de analise e desenvolvimento de sistemas.</w:t>
            </w:r>
          </w:p>
          <w:p w:rsidR="00340D0A" w:rsidRPr="005E01C5" w:rsidRDefault="00340D0A" w:rsidP="00340D0A">
            <w:pPr>
              <w:pStyle w:val="PargrafodaLista"/>
              <w:numPr>
                <w:ilvl w:val="0"/>
                <w:numId w:val="36"/>
              </w:numPr>
              <w:tabs>
                <w:tab w:val="left" w:pos="0"/>
                <w:tab w:val="left" w:pos="360"/>
              </w:tabs>
              <w:rPr>
                <w:sz w:val="22"/>
                <w:szCs w:val="22"/>
              </w:rPr>
            </w:pPr>
            <w:r w:rsidRPr="005E01C5">
              <w:rPr>
                <w:sz w:val="22"/>
                <w:szCs w:val="22"/>
              </w:rPr>
              <w:t>O sistema irá beneficiar pessoas que necessitam de doação de sangue, plaquetas e medula óssea.</w:t>
            </w:r>
          </w:p>
        </w:tc>
      </w:tr>
    </w:tbl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Pr="00BC31CB" w:rsidRDefault="00340D0A" w:rsidP="00340D0A">
      <w:pPr>
        <w:pStyle w:val="PargrafodaLista"/>
        <w:numPr>
          <w:ilvl w:val="0"/>
          <w:numId w:val="37"/>
        </w:numPr>
        <w:tabs>
          <w:tab w:val="left" w:pos="0"/>
          <w:tab w:val="left" w:pos="360"/>
        </w:tabs>
        <w:jc w:val="both"/>
        <w:rPr>
          <w:color w:val="0070C0"/>
          <w:sz w:val="36"/>
        </w:rPr>
      </w:pPr>
      <w:r w:rsidRPr="00BC31CB">
        <w:rPr>
          <w:color w:val="0070C0"/>
          <w:sz w:val="36"/>
        </w:rPr>
        <w:t>Premissas</w:t>
      </w:r>
    </w:p>
    <w:p w:rsidR="00340D0A" w:rsidRDefault="00340D0A" w:rsidP="00340D0A">
      <w:pPr>
        <w:pStyle w:val="PargrafodaLista"/>
        <w:tabs>
          <w:tab w:val="left" w:pos="360"/>
          <w:tab w:val="left" w:pos="8730"/>
        </w:tabs>
        <w:ind w:left="1440" w:right="99"/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32"/>
        </w:numPr>
        <w:spacing w:after="200" w:line="276" w:lineRule="auto"/>
      </w:pPr>
      <w:r>
        <w:t>Necessário ter a cesso a internet, pois o sistema é web e responsivo, facilitando ser acessado por computadores,</w:t>
      </w:r>
      <w:proofErr w:type="gramStart"/>
      <w:r>
        <w:t xml:space="preserve">  </w:t>
      </w:r>
      <w:proofErr w:type="spellStart"/>
      <w:proofErr w:type="gramEnd"/>
      <w:r>
        <w:t>smartfone</w:t>
      </w:r>
      <w:proofErr w:type="spellEnd"/>
      <w:r>
        <w:t>, tabletes.</w:t>
      </w:r>
    </w:p>
    <w:p w:rsidR="00340D0A" w:rsidRDefault="00340D0A" w:rsidP="00340D0A">
      <w:pPr>
        <w:pStyle w:val="PargrafodaLista"/>
        <w:numPr>
          <w:ilvl w:val="0"/>
          <w:numId w:val="32"/>
        </w:numPr>
        <w:spacing w:after="200" w:line="276" w:lineRule="auto"/>
      </w:pPr>
      <w:r>
        <w:t>Esta precisando de doação.</w:t>
      </w:r>
    </w:p>
    <w:p w:rsidR="00340D0A" w:rsidRDefault="00340D0A" w:rsidP="00340D0A">
      <w:pPr>
        <w:pStyle w:val="PargrafodaLista"/>
        <w:numPr>
          <w:ilvl w:val="0"/>
          <w:numId w:val="32"/>
        </w:numPr>
        <w:spacing w:after="200" w:line="276" w:lineRule="auto"/>
      </w:pPr>
      <w:r>
        <w:t>Querer ser um doador.</w:t>
      </w:r>
    </w:p>
    <w:p w:rsidR="00340D0A" w:rsidRPr="00AE2B36" w:rsidRDefault="00340D0A" w:rsidP="00340D0A">
      <w:pPr>
        <w:tabs>
          <w:tab w:val="left" w:pos="0"/>
          <w:tab w:val="left" w:pos="360"/>
        </w:tabs>
        <w:jc w:val="both"/>
        <w:rPr>
          <w:sz w:val="32"/>
        </w:rPr>
      </w:pPr>
    </w:p>
    <w:p w:rsidR="00340D0A" w:rsidRPr="00BC31CB" w:rsidRDefault="00340D0A" w:rsidP="00340D0A">
      <w:pPr>
        <w:pStyle w:val="PargrafodaLista"/>
        <w:numPr>
          <w:ilvl w:val="0"/>
          <w:numId w:val="37"/>
        </w:numPr>
        <w:tabs>
          <w:tab w:val="left" w:pos="0"/>
          <w:tab w:val="left" w:pos="360"/>
        </w:tabs>
        <w:jc w:val="both"/>
        <w:rPr>
          <w:color w:val="0070C0"/>
          <w:sz w:val="36"/>
        </w:rPr>
      </w:pPr>
      <w:r w:rsidRPr="00BC31CB">
        <w:rPr>
          <w:color w:val="0070C0"/>
          <w:sz w:val="36"/>
        </w:rPr>
        <w:t>Restrições</w:t>
      </w:r>
    </w:p>
    <w:p w:rsidR="00340D0A" w:rsidRDefault="00340D0A" w:rsidP="00340D0A">
      <w:pPr>
        <w:pStyle w:val="PargrafodaLista"/>
        <w:tabs>
          <w:tab w:val="left" w:pos="0"/>
          <w:tab w:val="left" w:pos="360"/>
        </w:tabs>
        <w:ind w:left="1440"/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33"/>
        </w:numPr>
        <w:spacing w:after="200" w:line="276" w:lineRule="auto"/>
      </w:pPr>
      <w:r>
        <w:t>Sistema de doação será 100% online.</w:t>
      </w:r>
    </w:p>
    <w:p w:rsidR="00340D0A" w:rsidRDefault="00340D0A" w:rsidP="00340D0A">
      <w:pPr>
        <w:pStyle w:val="PargrafodaLista"/>
        <w:numPr>
          <w:ilvl w:val="0"/>
          <w:numId w:val="33"/>
        </w:numPr>
        <w:spacing w:after="200" w:line="276" w:lineRule="auto"/>
      </w:pPr>
      <w:r>
        <w:t>O projeto não poderá ter nenhum custo.</w:t>
      </w:r>
    </w:p>
    <w:p w:rsidR="00340D0A" w:rsidRDefault="00340D0A" w:rsidP="00340D0A">
      <w:pPr>
        <w:shd w:val="clear" w:color="auto" w:fill="FFFFFF"/>
        <w:spacing w:line="293" w:lineRule="atLeast"/>
        <w:textAlignment w:val="baseline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3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Escopo Excluído</w:t>
      </w:r>
    </w:p>
    <w:p w:rsidR="00340D0A" w:rsidRPr="00261295" w:rsidRDefault="00340D0A" w:rsidP="00340D0A">
      <w:pPr>
        <w:pStyle w:val="PargrafodaLista"/>
        <w:numPr>
          <w:ilvl w:val="1"/>
          <w:numId w:val="37"/>
        </w:numPr>
        <w:ind w:left="426" w:firstLine="0"/>
      </w:pPr>
      <w:r>
        <w:t xml:space="preserve">Não faz parte </w:t>
      </w:r>
      <w:proofErr w:type="gramStart"/>
      <w:r>
        <w:t>desse projeto cobrar</w:t>
      </w:r>
      <w:proofErr w:type="gramEnd"/>
      <w:r>
        <w:t xml:space="preserve"> pelo uso do sistema, será totalmente Gratuito.</w:t>
      </w: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Pr="009A22F8" w:rsidRDefault="00340D0A" w:rsidP="00340D0A">
      <w:pPr>
        <w:pStyle w:val="PargrafodaLista"/>
        <w:numPr>
          <w:ilvl w:val="0"/>
          <w:numId w:val="37"/>
        </w:numPr>
        <w:tabs>
          <w:tab w:val="left" w:pos="0"/>
          <w:tab w:val="left" w:pos="360"/>
        </w:tabs>
        <w:ind w:hanging="720"/>
        <w:jc w:val="both"/>
        <w:rPr>
          <w:color w:val="0070C0"/>
          <w:sz w:val="36"/>
        </w:rPr>
      </w:pPr>
      <w:r>
        <w:rPr>
          <w:color w:val="0070C0"/>
          <w:sz w:val="36"/>
        </w:rPr>
        <w:t>Riscos Preliminares</w:t>
      </w:r>
    </w:p>
    <w:p w:rsidR="00340D0A" w:rsidRDefault="00340D0A" w:rsidP="00340D0A">
      <w:pPr>
        <w:tabs>
          <w:tab w:val="left" w:pos="0"/>
          <w:tab w:val="left" w:pos="360"/>
        </w:tabs>
        <w:jc w:val="both"/>
        <w:rPr>
          <w:sz w:val="24"/>
        </w:rPr>
      </w:pPr>
    </w:p>
    <w:p w:rsidR="00340D0A" w:rsidRDefault="00340D0A" w:rsidP="00340D0A">
      <w:pPr>
        <w:pStyle w:val="PargrafodaLista"/>
        <w:numPr>
          <w:ilvl w:val="0"/>
          <w:numId w:val="35"/>
        </w:numPr>
        <w:spacing w:after="200" w:line="276" w:lineRule="auto"/>
      </w:pPr>
      <w:r>
        <w:t xml:space="preserve">Devido só ter </w:t>
      </w:r>
      <w:proofErr w:type="gramStart"/>
      <w:r>
        <w:t>2</w:t>
      </w:r>
      <w:proofErr w:type="gramEnd"/>
      <w:r>
        <w:t xml:space="preserve"> pessoas envolvidas nesse projeto, é possível que ocorra algum atraso na entrega do sistema.</w:t>
      </w:r>
    </w:p>
    <w:p w:rsidR="00340D0A" w:rsidRDefault="00340D0A" w:rsidP="00340D0A">
      <w:pPr>
        <w:pStyle w:val="PargrafodaLista"/>
        <w:numPr>
          <w:ilvl w:val="0"/>
          <w:numId w:val="35"/>
        </w:numPr>
        <w:spacing w:after="200" w:line="276" w:lineRule="auto"/>
      </w:pPr>
      <w:r>
        <w:t xml:space="preserve">Devido a </w:t>
      </w:r>
      <w:proofErr w:type="gramStart"/>
      <w:r>
        <w:t>infra estrutura</w:t>
      </w:r>
      <w:proofErr w:type="gramEnd"/>
      <w:r>
        <w:t xml:space="preserve"> do servidor é possível que aja lentidão nos acessos .</w:t>
      </w:r>
    </w:p>
    <w:p w:rsidR="00340D0A" w:rsidRDefault="00340D0A" w:rsidP="00542D73">
      <w:pPr>
        <w:pStyle w:val="PargrafodaLista"/>
        <w:tabs>
          <w:tab w:val="left" w:pos="360"/>
        </w:tabs>
        <w:ind w:left="0"/>
        <w:rPr>
          <w:sz w:val="24"/>
        </w:rPr>
      </w:pPr>
    </w:p>
    <w:sectPr w:rsidR="00340D0A" w:rsidSect="008960BC">
      <w:pgSz w:w="11906" w:h="16838"/>
      <w:pgMar w:top="568" w:right="1376" w:bottom="28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0B" w:rsidRDefault="0062750B" w:rsidP="005E1593">
      <w:r>
        <w:separator/>
      </w:r>
    </w:p>
  </w:endnote>
  <w:endnote w:type="continuationSeparator" w:id="0">
    <w:p w:rsidR="0062750B" w:rsidRDefault="006275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0B" w:rsidRDefault="0062750B" w:rsidP="005E1593">
      <w:r>
        <w:separator/>
      </w:r>
    </w:p>
  </w:footnote>
  <w:footnote w:type="continuationSeparator" w:id="0">
    <w:p w:rsidR="0062750B" w:rsidRDefault="0062750B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76F"/>
    <w:multiLevelType w:val="hybridMultilevel"/>
    <w:tmpl w:val="678E3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168CF"/>
    <w:multiLevelType w:val="hybridMultilevel"/>
    <w:tmpl w:val="1FC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06165"/>
    <w:multiLevelType w:val="multilevel"/>
    <w:tmpl w:val="72B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67923"/>
    <w:multiLevelType w:val="hybridMultilevel"/>
    <w:tmpl w:val="3D4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E2BB9"/>
    <w:multiLevelType w:val="hybridMultilevel"/>
    <w:tmpl w:val="3830FD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2B7355E"/>
    <w:multiLevelType w:val="hybridMultilevel"/>
    <w:tmpl w:val="1CFC6D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2BC5AED"/>
    <w:multiLevelType w:val="hybridMultilevel"/>
    <w:tmpl w:val="1CF89C8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14D435CF"/>
    <w:multiLevelType w:val="multilevel"/>
    <w:tmpl w:val="1C3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AA4B2A"/>
    <w:multiLevelType w:val="hybridMultilevel"/>
    <w:tmpl w:val="B850583A"/>
    <w:lvl w:ilvl="0" w:tplc="664E5B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CB11BF"/>
    <w:multiLevelType w:val="multilevel"/>
    <w:tmpl w:val="DA5E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F823F0"/>
    <w:multiLevelType w:val="hybridMultilevel"/>
    <w:tmpl w:val="2F621900"/>
    <w:lvl w:ilvl="0" w:tplc="55DEBA2E">
      <w:start w:val="1"/>
      <w:numFmt w:val="decimal"/>
      <w:pStyle w:val="Ttulo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F707D0"/>
    <w:multiLevelType w:val="hybridMultilevel"/>
    <w:tmpl w:val="01544A84"/>
    <w:lvl w:ilvl="0" w:tplc="FC5E5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06206"/>
    <w:multiLevelType w:val="hybridMultilevel"/>
    <w:tmpl w:val="BC522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E476D"/>
    <w:multiLevelType w:val="hybridMultilevel"/>
    <w:tmpl w:val="E33A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926B2"/>
    <w:multiLevelType w:val="hybridMultilevel"/>
    <w:tmpl w:val="3752B4A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C2FB8"/>
    <w:multiLevelType w:val="hybridMultilevel"/>
    <w:tmpl w:val="6BD0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6680D"/>
    <w:multiLevelType w:val="multilevel"/>
    <w:tmpl w:val="1E1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B248AE"/>
    <w:multiLevelType w:val="hybridMultilevel"/>
    <w:tmpl w:val="F9F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C06802"/>
    <w:multiLevelType w:val="hybridMultilevel"/>
    <w:tmpl w:val="254050A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604F0"/>
    <w:multiLevelType w:val="hybridMultilevel"/>
    <w:tmpl w:val="4FFC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D641C"/>
    <w:multiLevelType w:val="hybridMultilevel"/>
    <w:tmpl w:val="9EF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F0F0B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FB621F"/>
    <w:multiLevelType w:val="hybridMultilevel"/>
    <w:tmpl w:val="FAB6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B2C25"/>
    <w:multiLevelType w:val="hybridMultilevel"/>
    <w:tmpl w:val="CA083650"/>
    <w:lvl w:ilvl="0" w:tplc="04A0A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A84F96"/>
    <w:multiLevelType w:val="hybridMultilevel"/>
    <w:tmpl w:val="7792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4A7900"/>
    <w:multiLevelType w:val="hybridMultilevel"/>
    <w:tmpl w:val="A8509FB0"/>
    <w:lvl w:ilvl="0" w:tplc="F190CA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3D020C"/>
    <w:multiLevelType w:val="hybridMultilevel"/>
    <w:tmpl w:val="36BAEC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8B9271D"/>
    <w:multiLevelType w:val="hybridMultilevel"/>
    <w:tmpl w:val="0F60508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3623DF"/>
    <w:multiLevelType w:val="multilevel"/>
    <w:tmpl w:val="0F7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4A2457"/>
    <w:multiLevelType w:val="hybridMultilevel"/>
    <w:tmpl w:val="A19673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>
    <w:nsid w:val="7FC20757"/>
    <w:multiLevelType w:val="multilevel"/>
    <w:tmpl w:val="956AA19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1"/>
    <w:lvlOverride w:ilvl="0">
      <w:startOverride w:val="2"/>
    </w:lvlOverride>
  </w:num>
  <w:num w:numId="5">
    <w:abstractNumId w:val="32"/>
  </w:num>
  <w:num w:numId="6">
    <w:abstractNumId w:val="5"/>
  </w:num>
  <w:num w:numId="7">
    <w:abstractNumId w:val="15"/>
  </w:num>
  <w:num w:numId="8">
    <w:abstractNumId w:val="1"/>
  </w:num>
  <w:num w:numId="9">
    <w:abstractNumId w:val="14"/>
  </w:num>
  <w:num w:numId="10">
    <w:abstractNumId w:val="31"/>
  </w:num>
  <w:num w:numId="11">
    <w:abstractNumId w:val="21"/>
  </w:num>
  <w:num w:numId="12">
    <w:abstractNumId w:val="19"/>
  </w:num>
  <w:num w:numId="13">
    <w:abstractNumId w:val="7"/>
  </w:num>
  <w:num w:numId="14">
    <w:abstractNumId w:val="26"/>
  </w:num>
  <w:num w:numId="15">
    <w:abstractNumId w:val="11"/>
  </w:num>
  <w:num w:numId="16">
    <w:abstractNumId w:val="11"/>
  </w:num>
  <w:num w:numId="17">
    <w:abstractNumId w:val="11"/>
  </w:num>
  <w:num w:numId="18">
    <w:abstractNumId w:val="0"/>
  </w:num>
  <w:num w:numId="19">
    <w:abstractNumId w:val="30"/>
  </w:num>
  <w:num w:numId="20">
    <w:abstractNumId w:val="28"/>
  </w:num>
  <w:num w:numId="21">
    <w:abstractNumId w:val="3"/>
  </w:num>
  <w:num w:numId="22">
    <w:abstractNumId w:val="25"/>
  </w:num>
  <w:num w:numId="23">
    <w:abstractNumId w:val="24"/>
  </w:num>
  <w:num w:numId="24">
    <w:abstractNumId w:val="23"/>
  </w:num>
  <w:num w:numId="25">
    <w:abstractNumId w:val="6"/>
  </w:num>
  <w:num w:numId="26">
    <w:abstractNumId w:val="22"/>
  </w:num>
  <w:num w:numId="27">
    <w:abstractNumId w:val="17"/>
  </w:num>
  <w:num w:numId="28">
    <w:abstractNumId w:val="8"/>
  </w:num>
  <w:num w:numId="29">
    <w:abstractNumId w:val="18"/>
  </w:num>
  <w:num w:numId="30">
    <w:abstractNumId w:val="2"/>
  </w:num>
  <w:num w:numId="31">
    <w:abstractNumId w:val="10"/>
  </w:num>
  <w:num w:numId="32">
    <w:abstractNumId w:val="20"/>
  </w:num>
  <w:num w:numId="33">
    <w:abstractNumId w:val="29"/>
  </w:num>
  <w:num w:numId="34">
    <w:abstractNumId w:val="9"/>
  </w:num>
  <w:num w:numId="35">
    <w:abstractNumId w:val="27"/>
  </w:num>
  <w:num w:numId="36">
    <w:abstractNumId w:val="13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00320"/>
    <w:rsid w:val="00006381"/>
    <w:rsid w:val="00011687"/>
    <w:rsid w:val="0001788C"/>
    <w:rsid w:val="000213ED"/>
    <w:rsid w:val="0003556B"/>
    <w:rsid w:val="0004260E"/>
    <w:rsid w:val="00043937"/>
    <w:rsid w:val="00050C70"/>
    <w:rsid w:val="00053C3B"/>
    <w:rsid w:val="00057A96"/>
    <w:rsid w:val="00062B25"/>
    <w:rsid w:val="00072709"/>
    <w:rsid w:val="00074060"/>
    <w:rsid w:val="0008197B"/>
    <w:rsid w:val="00083FE2"/>
    <w:rsid w:val="000848AD"/>
    <w:rsid w:val="000A04E8"/>
    <w:rsid w:val="000A30C1"/>
    <w:rsid w:val="000A4053"/>
    <w:rsid w:val="000B79C0"/>
    <w:rsid w:val="000C279F"/>
    <w:rsid w:val="000C33DE"/>
    <w:rsid w:val="000E0C27"/>
    <w:rsid w:val="000E2853"/>
    <w:rsid w:val="000E550A"/>
    <w:rsid w:val="000E6E2D"/>
    <w:rsid w:val="000E7D97"/>
    <w:rsid w:val="000E7EE9"/>
    <w:rsid w:val="000F2EE1"/>
    <w:rsid w:val="00105FFE"/>
    <w:rsid w:val="00110BDA"/>
    <w:rsid w:val="001133B3"/>
    <w:rsid w:val="00117B12"/>
    <w:rsid w:val="00132299"/>
    <w:rsid w:val="001340DE"/>
    <w:rsid w:val="00143A0B"/>
    <w:rsid w:val="0015010C"/>
    <w:rsid w:val="001656FD"/>
    <w:rsid w:val="00171612"/>
    <w:rsid w:val="00173708"/>
    <w:rsid w:val="0017718D"/>
    <w:rsid w:val="00186E05"/>
    <w:rsid w:val="001962AF"/>
    <w:rsid w:val="001A4664"/>
    <w:rsid w:val="001B2CB7"/>
    <w:rsid w:val="001B581A"/>
    <w:rsid w:val="001B6179"/>
    <w:rsid w:val="001C225E"/>
    <w:rsid w:val="001C61BC"/>
    <w:rsid w:val="001C67F8"/>
    <w:rsid w:val="001D497F"/>
    <w:rsid w:val="001F3D30"/>
    <w:rsid w:val="001F7427"/>
    <w:rsid w:val="00202883"/>
    <w:rsid w:val="00204393"/>
    <w:rsid w:val="002048E6"/>
    <w:rsid w:val="00216AFC"/>
    <w:rsid w:val="00217C83"/>
    <w:rsid w:val="00240011"/>
    <w:rsid w:val="00241BC3"/>
    <w:rsid w:val="00243735"/>
    <w:rsid w:val="00244BC4"/>
    <w:rsid w:val="00245EF3"/>
    <w:rsid w:val="00247D89"/>
    <w:rsid w:val="0025596A"/>
    <w:rsid w:val="00255C38"/>
    <w:rsid w:val="00261295"/>
    <w:rsid w:val="0026431A"/>
    <w:rsid w:val="00274187"/>
    <w:rsid w:val="00284D0D"/>
    <w:rsid w:val="0029354A"/>
    <w:rsid w:val="002953EA"/>
    <w:rsid w:val="00296923"/>
    <w:rsid w:val="00296C20"/>
    <w:rsid w:val="002A74E8"/>
    <w:rsid w:val="002A7C58"/>
    <w:rsid w:val="002B582F"/>
    <w:rsid w:val="002C57B1"/>
    <w:rsid w:val="002C7555"/>
    <w:rsid w:val="002D31AB"/>
    <w:rsid w:val="002D5656"/>
    <w:rsid w:val="002F0AD1"/>
    <w:rsid w:val="002F6357"/>
    <w:rsid w:val="00302078"/>
    <w:rsid w:val="003023E6"/>
    <w:rsid w:val="0031176D"/>
    <w:rsid w:val="00324B30"/>
    <w:rsid w:val="00326680"/>
    <w:rsid w:val="00327DFE"/>
    <w:rsid w:val="00331443"/>
    <w:rsid w:val="0033758E"/>
    <w:rsid w:val="00340D0A"/>
    <w:rsid w:val="00340D35"/>
    <w:rsid w:val="00341B09"/>
    <w:rsid w:val="0034544C"/>
    <w:rsid w:val="00354E2D"/>
    <w:rsid w:val="00357D20"/>
    <w:rsid w:val="00363736"/>
    <w:rsid w:val="00370179"/>
    <w:rsid w:val="00371D28"/>
    <w:rsid w:val="00372B08"/>
    <w:rsid w:val="00376876"/>
    <w:rsid w:val="00376E0E"/>
    <w:rsid w:val="00391130"/>
    <w:rsid w:val="00394BB7"/>
    <w:rsid w:val="003A3DC2"/>
    <w:rsid w:val="003A6EB9"/>
    <w:rsid w:val="003C2A00"/>
    <w:rsid w:val="003D377B"/>
    <w:rsid w:val="003D6FE2"/>
    <w:rsid w:val="003D7016"/>
    <w:rsid w:val="004008FC"/>
    <w:rsid w:val="004021ED"/>
    <w:rsid w:val="00404603"/>
    <w:rsid w:val="00410A29"/>
    <w:rsid w:val="00423D9B"/>
    <w:rsid w:val="0042609D"/>
    <w:rsid w:val="0043130E"/>
    <w:rsid w:val="00433A04"/>
    <w:rsid w:val="00435755"/>
    <w:rsid w:val="004368B9"/>
    <w:rsid w:val="004501DE"/>
    <w:rsid w:val="0045197C"/>
    <w:rsid w:val="0045550E"/>
    <w:rsid w:val="004573DA"/>
    <w:rsid w:val="00457867"/>
    <w:rsid w:val="00463035"/>
    <w:rsid w:val="00474D4B"/>
    <w:rsid w:val="00476E73"/>
    <w:rsid w:val="00483046"/>
    <w:rsid w:val="00497B96"/>
    <w:rsid w:val="004B2855"/>
    <w:rsid w:val="004B60F1"/>
    <w:rsid w:val="004D2286"/>
    <w:rsid w:val="004D7D41"/>
    <w:rsid w:val="004E1C7A"/>
    <w:rsid w:val="004F1047"/>
    <w:rsid w:val="004F5F48"/>
    <w:rsid w:val="004F7D39"/>
    <w:rsid w:val="00501010"/>
    <w:rsid w:val="00502E1C"/>
    <w:rsid w:val="00504496"/>
    <w:rsid w:val="00510026"/>
    <w:rsid w:val="005165BF"/>
    <w:rsid w:val="00542D73"/>
    <w:rsid w:val="00544574"/>
    <w:rsid w:val="00547E48"/>
    <w:rsid w:val="00550B4C"/>
    <w:rsid w:val="005546E1"/>
    <w:rsid w:val="0055540E"/>
    <w:rsid w:val="005A2022"/>
    <w:rsid w:val="005B012D"/>
    <w:rsid w:val="005B23A4"/>
    <w:rsid w:val="005B3788"/>
    <w:rsid w:val="005B5BF4"/>
    <w:rsid w:val="005C313C"/>
    <w:rsid w:val="005C404B"/>
    <w:rsid w:val="005D283A"/>
    <w:rsid w:val="005D52A9"/>
    <w:rsid w:val="005E1593"/>
    <w:rsid w:val="005E22F0"/>
    <w:rsid w:val="005F487B"/>
    <w:rsid w:val="00603ACD"/>
    <w:rsid w:val="0060518E"/>
    <w:rsid w:val="0061007F"/>
    <w:rsid w:val="00613C9A"/>
    <w:rsid w:val="00627160"/>
    <w:rsid w:val="0062750B"/>
    <w:rsid w:val="006275E7"/>
    <w:rsid w:val="00632E3C"/>
    <w:rsid w:val="00636B80"/>
    <w:rsid w:val="006419CA"/>
    <w:rsid w:val="006471A6"/>
    <w:rsid w:val="0065035A"/>
    <w:rsid w:val="006571E0"/>
    <w:rsid w:val="00660506"/>
    <w:rsid w:val="00663704"/>
    <w:rsid w:val="006661BC"/>
    <w:rsid w:val="00666606"/>
    <w:rsid w:val="00672E9D"/>
    <w:rsid w:val="0067431A"/>
    <w:rsid w:val="00684854"/>
    <w:rsid w:val="006A1A9F"/>
    <w:rsid w:val="006A233C"/>
    <w:rsid w:val="006C08CE"/>
    <w:rsid w:val="006C1129"/>
    <w:rsid w:val="006C4F33"/>
    <w:rsid w:val="006C5CDF"/>
    <w:rsid w:val="006D221D"/>
    <w:rsid w:val="006D5767"/>
    <w:rsid w:val="006E2260"/>
    <w:rsid w:val="006E270A"/>
    <w:rsid w:val="006E5060"/>
    <w:rsid w:val="006E7B67"/>
    <w:rsid w:val="006F594A"/>
    <w:rsid w:val="00701D0E"/>
    <w:rsid w:val="0070321D"/>
    <w:rsid w:val="00710B26"/>
    <w:rsid w:val="00714374"/>
    <w:rsid w:val="00731D11"/>
    <w:rsid w:val="00737664"/>
    <w:rsid w:val="00740D7E"/>
    <w:rsid w:val="007420AD"/>
    <w:rsid w:val="00743E89"/>
    <w:rsid w:val="00745142"/>
    <w:rsid w:val="00750C99"/>
    <w:rsid w:val="00760197"/>
    <w:rsid w:val="00764835"/>
    <w:rsid w:val="00767313"/>
    <w:rsid w:val="0077017E"/>
    <w:rsid w:val="0077089E"/>
    <w:rsid w:val="0078103A"/>
    <w:rsid w:val="00795700"/>
    <w:rsid w:val="007A054B"/>
    <w:rsid w:val="007A677E"/>
    <w:rsid w:val="007A7021"/>
    <w:rsid w:val="007B032B"/>
    <w:rsid w:val="007B0666"/>
    <w:rsid w:val="007B11C1"/>
    <w:rsid w:val="007B60B5"/>
    <w:rsid w:val="007C308C"/>
    <w:rsid w:val="007C70EF"/>
    <w:rsid w:val="007E3043"/>
    <w:rsid w:val="007E7231"/>
    <w:rsid w:val="007F699A"/>
    <w:rsid w:val="00816A1B"/>
    <w:rsid w:val="00824B73"/>
    <w:rsid w:val="0083093E"/>
    <w:rsid w:val="0083325A"/>
    <w:rsid w:val="00834BBA"/>
    <w:rsid w:val="00842903"/>
    <w:rsid w:val="00844E60"/>
    <w:rsid w:val="00852842"/>
    <w:rsid w:val="00871E89"/>
    <w:rsid w:val="008743BE"/>
    <w:rsid w:val="008843C9"/>
    <w:rsid w:val="00890B1B"/>
    <w:rsid w:val="008960BC"/>
    <w:rsid w:val="00897F04"/>
    <w:rsid w:val="008B0DD2"/>
    <w:rsid w:val="008B2E98"/>
    <w:rsid w:val="008B756B"/>
    <w:rsid w:val="008C0B02"/>
    <w:rsid w:val="008C17B3"/>
    <w:rsid w:val="008C29AB"/>
    <w:rsid w:val="008D511B"/>
    <w:rsid w:val="008F224A"/>
    <w:rsid w:val="008F4DCE"/>
    <w:rsid w:val="009102B2"/>
    <w:rsid w:val="009167E7"/>
    <w:rsid w:val="00941D48"/>
    <w:rsid w:val="00944071"/>
    <w:rsid w:val="00946CCD"/>
    <w:rsid w:val="00950FDA"/>
    <w:rsid w:val="0095233A"/>
    <w:rsid w:val="00953B74"/>
    <w:rsid w:val="00974D37"/>
    <w:rsid w:val="00980543"/>
    <w:rsid w:val="00983BDA"/>
    <w:rsid w:val="009A22F8"/>
    <w:rsid w:val="009A5BDC"/>
    <w:rsid w:val="009A64F9"/>
    <w:rsid w:val="009B2712"/>
    <w:rsid w:val="009D3BD4"/>
    <w:rsid w:val="009E08E6"/>
    <w:rsid w:val="009E1BFD"/>
    <w:rsid w:val="009E77B6"/>
    <w:rsid w:val="009F47FB"/>
    <w:rsid w:val="009F550E"/>
    <w:rsid w:val="00A049D1"/>
    <w:rsid w:val="00A05B2C"/>
    <w:rsid w:val="00A11959"/>
    <w:rsid w:val="00A30931"/>
    <w:rsid w:val="00A36228"/>
    <w:rsid w:val="00A4453E"/>
    <w:rsid w:val="00A465E4"/>
    <w:rsid w:val="00A6523D"/>
    <w:rsid w:val="00A67892"/>
    <w:rsid w:val="00A77031"/>
    <w:rsid w:val="00AA391B"/>
    <w:rsid w:val="00AB3D75"/>
    <w:rsid w:val="00AC543E"/>
    <w:rsid w:val="00AD001B"/>
    <w:rsid w:val="00AE1992"/>
    <w:rsid w:val="00AE258F"/>
    <w:rsid w:val="00AE2B36"/>
    <w:rsid w:val="00AE4A6E"/>
    <w:rsid w:val="00AF00BC"/>
    <w:rsid w:val="00AF1054"/>
    <w:rsid w:val="00AF15FC"/>
    <w:rsid w:val="00AF402A"/>
    <w:rsid w:val="00AF61A4"/>
    <w:rsid w:val="00B06A42"/>
    <w:rsid w:val="00B07B09"/>
    <w:rsid w:val="00B11F30"/>
    <w:rsid w:val="00B171F3"/>
    <w:rsid w:val="00B301EA"/>
    <w:rsid w:val="00B4015A"/>
    <w:rsid w:val="00B55881"/>
    <w:rsid w:val="00B62B63"/>
    <w:rsid w:val="00B666D2"/>
    <w:rsid w:val="00B705D4"/>
    <w:rsid w:val="00B859F7"/>
    <w:rsid w:val="00BA4CD6"/>
    <w:rsid w:val="00BA5B7D"/>
    <w:rsid w:val="00BA7309"/>
    <w:rsid w:val="00BB133F"/>
    <w:rsid w:val="00BB48BD"/>
    <w:rsid w:val="00BB61ED"/>
    <w:rsid w:val="00BC0BB1"/>
    <w:rsid w:val="00BE24C9"/>
    <w:rsid w:val="00C0356A"/>
    <w:rsid w:val="00C04F7E"/>
    <w:rsid w:val="00C079D6"/>
    <w:rsid w:val="00C211D8"/>
    <w:rsid w:val="00C213AD"/>
    <w:rsid w:val="00C322E0"/>
    <w:rsid w:val="00C44DD2"/>
    <w:rsid w:val="00C45925"/>
    <w:rsid w:val="00C52528"/>
    <w:rsid w:val="00C677B0"/>
    <w:rsid w:val="00C712B6"/>
    <w:rsid w:val="00C76277"/>
    <w:rsid w:val="00C85F93"/>
    <w:rsid w:val="00C90A01"/>
    <w:rsid w:val="00C9492D"/>
    <w:rsid w:val="00CA145A"/>
    <w:rsid w:val="00CA71BC"/>
    <w:rsid w:val="00CA7ED6"/>
    <w:rsid w:val="00CB39F1"/>
    <w:rsid w:val="00CB4492"/>
    <w:rsid w:val="00CB5A52"/>
    <w:rsid w:val="00CB61EC"/>
    <w:rsid w:val="00CC1DDE"/>
    <w:rsid w:val="00CD2388"/>
    <w:rsid w:val="00CD281C"/>
    <w:rsid w:val="00CD6565"/>
    <w:rsid w:val="00CE081F"/>
    <w:rsid w:val="00CE2B3B"/>
    <w:rsid w:val="00CE6F0C"/>
    <w:rsid w:val="00CF2920"/>
    <w:rsid w:val="00CF5322"/>
    <w:rsid w:val="00D054FD"/>
    <w:rsid w:val="00D106D5"/>
    <w:rsid w:val="00D14F70"/>
    <w:rsid w:val="00D150F6"/>
    <w:rsid w:val="00D21C0D"/>
    <w:rsid w:val="00D27626"/>
    <w:rsid w:val="00D31B0C"/>
    <w:rsid w:val="00D37957"/>
    <w:rsid w:val="00D52029"/>
    <w:rsid w:val="00D539F7"/>
    <w:rsid w:val="00D7454F"/>
    <w:rsid w:val="00D747E7"/>
    <w:rsid w:val="00D757C8"/>
    <w:rsid w:val="00D8448D"/>
    <w:rsid w:val="00D85087"/>
    <w:rsid w:val="00D873CE"/>
    <w:rsid w:val="00D92F01"/>
    <w:rsid w:val="00DA58A4"/>
    <w:rsid w:val="00DA7990"/>
    <w:rsid w:val="00DB403E"/>
    <w:rsid w:val="00DB4077"/>
    <w:rsid w:val="00DB775B"/>
    <w:rsid w:val="00DD089E"/>
    <w:rsid w:val="00DD0AC8"/>
    <w:rsid w:val="00DD1F4A"/>
    <w:rsid w:val="00DD2C24"/>
    <w:rsid w:val="00DD2D23"/>
    <w:rsid w:val="00DD71E9"/>
    <w:rsid w:val="00DE24E1"/>
    <w:rsid w:val="00DE2A57"/>
    <w:rsid w:val="00DE7A03"/>
    <w:rsid w:val="00E077B5"/>
    <w:rsid w:val="00E077FA"/>
    <w:rsid w:val="00E13743"/>
    <w:rsid w:val="00E13BEA"/>
    <w:rsid w:val="00E161BB"/>
    <w:rsid w:val="00E220BC"/>
    <w:rsid w:val="00E271E2"/>
    <w:rsid w:val="00E32B45"/>
    <w:rsid w:val="00E34C15"/>
    <w:rsid w:val="00E46637"/>
    <w:rsid w:val="00E536A5"/>
    <w:rsid w:val="00E559BD"/>
    <w:rsid w:val="00E571AE"/>
    <w:rsid w:val="00E63EF3"/>
    <w:rsid w:val="00E70CD7"/>
    <w:rsid w:val="00E835C9"/>
    <w:rsid w:val="00E86E9F"/>
    <w:rsid w:val="00E979EA"/>
    <w:rsid w:val="00EA734F"/>
    <w:rsid w:val="00EB2A52"/>
    <w:rsid w:val="00EF4970"/>
    <w:rsid w:val="00EF4D71"/>
    <w:rsid w:val="00EF6F11"/>
    <w:rsid w:val="00F06B71"/>
    <w:rsid w:val="00F116EA"/>
    <w:rsid w:val="00F210E2"/>
    <w:rsid w:val="00F2388D"/>
    <w:rsid w:val="00F32F08"/>
    <w:rsid w:val="00F33F58"/>
    <w:rsid w:val="00F423D8"/>
    <w:rsid w:val="00F53402"/>
    <w:rsid w:val="00F62656"/>
    <w:rsid w:val="00F81186"/>
    <w:rsid w:val="00F83F04"/>
    <w:rsid w:val="00F91158"/>
    <w:rsid w:val="00F951C6"/>
    <w:rsid w:val="00F9712F"/>
    <w:rsid w:val="00F97FED"/>
    <w:rsid w:val="00FA6708"/>
    <w:rsid w:val="00FA6C74"/>
    <w:rsid w:val="00FB0DB7"/>
    <w:rsid w:val="00FB2FDF"/>
    <w:rsid w:val="00FB3506"/>
    <w:rsid w:val="00FB5A09"/>
    <w:rsid w:val="00FB64CA"/>
    <w:rsid w:val="00FC2077"/>
    <w:rsid w:val="00FD1850"/>
    <w:rsid w:val="00FD4A5D"/>
    <w:rsid w:val="00FE1667"/>
    <w:rsid w:val="00FE6210"/>
    <w:rsid w:val="00FF1047"/>
    <w:rsid w:val="00FF3FE7"/>
    <w:rsid w:val="00FF64D5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213AD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213AD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paragraph" w:styleId="SemEspaamento">
    <w:name w:val="No Spacing"/>
    <w:link w:val="SemEspaamentoChar"/>
    <w:uiPriority w:val="1"/>
    <w:qFormat/>
    <w:rsid w:val="00BA5B7D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A5B7D"/>
    <w:rPr>
      <w:rFonts w:eastAsiaTheme="minorEastAsia"/>
      <w:lang w:val="en-US"/>
    </w:rPr>
  </w:style>
  <w:style w:type="character" w:customStyle="1" w:styleId="apple-converted-space">
    <w:name w:val="apple-converted-space"/>
    <w:basedOn w:val="Fontepargpadro"/>
    <w:rsid w:val="0064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Projeto coclusão de curso!</PublishDate>
  <Abstract>Este documento representa um exemplo de Documento de Visão de um Projeto.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38595-74E8-4CB7-9DB1-BEEBE5A33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208</TotalTime>
  <Pages>3</Pages>
  <Words>438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Gota De Esperança</vt:lpstr>
      <vt:lpstr>Plano de gerenciamento dos riscos</vt:lpstr>
    </vt:vector>
  </TitlesOfParts>
  <Company>Declaração de Visão do Projeto “Sistema Gota De Esperança”</Company>
  <LinksUpToDate>false</LinksUpToDate>
  <CharactersWithSpaces>2799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Gota De Esperança</dc:title>
  <dc:subject>Nome do Projeto</dc:subject>
  <dc:creator>Administrador</dc:creator>
  <cp:keywords>Template Gerenciamento de Projetos</cp:keywords>
  <cp:lastModifiedBy>Paulo</cp:lastModifiedBy>
  <cp:revision>20</cp:revision>
  <dcterms:created xsi:type="dcterms:W3CDTF">2019-02-17T21:37:00Z</dcterms:created>
  <dcterms:modified xsi:type="dcterms:W3CDTF">2019-02-26T19:27:00Z</dcterms:modified>
</cp:coreProperties>
</file>